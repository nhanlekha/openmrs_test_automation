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5"/>
        <w:gridCol w:w="3891"/>
      </w:tblGrid>
      <w:tr w:rsidR="00077C90" w:rsidRPr="00B81D1F" w14:paraId="499C436E" w14:textId="77777777" w:rsidTr="00472634">
        <w:tc>
          <w:tcPr>
            <w:tcW w:w="5125" w:type="dxa"/>
            <w:shd w:val="clear" w:color="auto" w:fill="auto"/>
          </w:tcPr>
          <w:p w14:paraId="3F9376F3" w14:textId="77777777" w:rsidR="00077C90" w:rsidRDefault="00077C90" w:rsidP="00077C90">
            <w:pPr>
              <w:ind w:firstLine="252"/>
            </w:pPr>
            <w:r>
              <w:t xml:space="preserve">Họ và tên sinh viên: </w:t>
            </w:r>
            <w:r>
              <w:rPr>
                <w:color w:val="FF0000"/>
              </w:rPr>
              <w:t>LÊ KHẢ NHÂN</w:t>
            </w:r>
          </w:p>
          <w:p w14:paraId="17472AF7" w14:textId="77777777" w:rsidR="00077C90" w:rsidRDefault="00077C90" w:rsidP="00077C90">
            <w:pPr>
              <w:ind w:firstLine="252"/>
            </w:pPr>
            <w:r>
              <w:t xml:space="preserve">Ngành: </w:t>
            </w:r>
            <w:r>
              <w:rPr>
                <w:color w:val="FF0000"/>
              </w:rPr>
              <w:t>Công Nghệ Thông Tin</w:t>
            </w:r>
          </w:p>
          <w:p w14:paraId="6588AEFB" w14:textId="62ECDC94" w:rsidR="00077C90" w:rsidRPr="00077C90" w:rsidRDefault="00077C90" w:rsidP="00077C90">
            <w:pPr>
              <w:ind w:firstLine="252"/>
              <w:rPr>
                <w:color w:val="FF0000"/>
              </w:rPr>
            </w:pPr>
          </w:p>
        </w:tc>
        <w:tc>
          <w:tcPr>
            <w:tcW w:w="3891" w:type="dxa"/>
            <w:shd w:val="clear" w:color="auto" w:fill="auto"/>
          </w:tcPr>
          <w:p w14:paraId="47ADC706" w14:textId="77777777" w:rsidR="00077C90" w:rsidRDefault="00077C90" w:rsidP="00077C90">
            <w:pPr>
              <w:ind w:firstLine="246"/>
            </w:pPr>
            <w:r>
              <w:t xml:space="preserve">MSSV: </w:t>
            </w:r>
            <w:r>
              <w:rPr>
                <w:color w:val="FF0000"/>
              </w:rPr>
              <w:t>21IT218</w:t>
            </w:r>
          </w:p>
          <w:p w14:paraId="70B903F9" w14:textId="77777777" w:rsidR="00077C90" w:rsidRPr="00DD116B" w:rsidRDefault="00077C90" w:rsidP="00077C90">
            <w:pPr>
              <w:ind w:firstLine="246"/>
              <w:rPr>
                <w:color w:val="FF0000"/>
              </w:rPr>
            </w:pPr>
            <w:r>
              <w:t xml:space="preserve">Lớp: </w:t>
            </w:r>
            <w:r>
              <w:rPr>
                <w:color w:val="FF0000"/>
              </w:rPr>
              <w:t>21SE3</w:t>
            </w:r>
          </w:p>
          <w:p w14:paraId="06E63C19" w14:textId="2A3692C3" w:rsidR="00077C90" w:rsidRPr="00483280" w:rsidRDefault="00077C90" w:rsidP="00472634">
            <w:pPr>
              <w:ind w:firstLine="246"/>
            </w:pPr>
          </w:p>
        </w:tc>
      </w:tr>
      <w:tr w:rsidR="00472634" w:rsidRPr="00B81D1F" w14:paraId="7CFA6B09" w14:textId="77777777" w:rsidTr="00472634">
        <w:tc>
          <w:tcPr>
            <w:tcW w:w="5125" w:type="dxa"/>
            <w:shd w:val="clear" w:color="auto" w:fill="auto"/>
          </w:tcPr>
          <w:p w14:paraId="708CBD43" w14:textId="4C496C8C" w:rsidR="00472634" w:rsidRDefault="00472634" w:rsidP="00472634">
            <w:pPr>
              <w:ind w:firstLine="252"/>
            </w:pPr>
            <w:r>
              <w:t xml:space="preserve">Họ và tên sinh viên: </w:t>
            </w:r>
            <w:r>
              <w:rPr>
                <w:color w:val="FF0000"/>
              </w:rPr>
              <w:t>TRƯƠNG TIẾN DŨNG</w:t>
            </w:r>
          </w:p>
          <w:p w14:paraId="624594AC" w14:textId="77777777" w:rsidR="00472634" w:rsidRDefault="00472634" w:rsidP="00472634">
            <w:pPr>
              <w:ind w:firstLine="252"/>
            </w:pPr>
            <w:r>
              <w:t xml:space="preserve">Ngành: </w:t>
            </w:r>
            <w:r>
              <w:rPr>
                <w:color w:val="FF0000"/>
              </w:rPr>
              <w:t>Công Nghệ Thông Tin</w:t>
            </w:r>
          </w:p>
          <w:p w14:paraId="0FCD442C" w14:textId="61BB20F9" w:rsidR="00472634" w:rsidRDefault="00472634" w:rsidP="00472634">
            <w:pPr>
              <w:ind w:firstLine="0"/>
            </w:pPr>
          </w:p>
        </w:tc>
        <w:tc>
          <w:tcPr>
            <w:tcW w:w="3891" w:type="dxa"/>
            <w:shd w:val="clear" w:color="auto" w:fill="auto"/>
          </w:tcPr>
          <w:p w14:paraId="268198EE" w14:textId="37BEBB1E" w:rsidR="00472634" w:rsidRDefault="00472634" w:rsidP="00472634">
            <w:pPr>
              <w:ind w:firstLine="246"/>
            </w:pPr>
            <w:r>
              <w:t xml:space="preserve">MSSV: </w:t>
            </w:r>
            <w:r>
              <w:rPr>
                <w:color w:val="FF0000"/>
              </w:rPr>
              <w:t>21IT678</w:t>
            </w:r>
          </w:p>
          <w:p w14:paraId="54D4ABAA" w14:textId="77777777" w:rsidR="00472634" w:rsidRPr="00DD116B" w:rsidRDefault="00472634" w:rsidP="00472634">
            <w:pPr>
              <w:ind w:firstLine="246"/>
              <w:rPr>
                <w:color w:val="FF0000"/>
              </w:rPr>
            </w:pPr>
            <w:r>
              <w:t xml:space="preserve">Lớp: </w:t>
            </w:r>
            <w:r>
              <w:rPr>
                <w:color w:val="FF0000"/>
              </w:rPr>
              <w:t>21SE3</w:t>
            </w:r>
          </w:p>
          <w:p w14:paraId="50BCFB1D" w14:textId="77777777" w:rsidR="00472634" w:rsidRDefault="00472634" w:rsidP="00472634">
            <w:pPr>
              <w:ind w:firstLine="246"/>
            </w:pPr>
          </w:p>
        </w:tc>
      </w:tr>
      <w:tr w:rsidR="00472634" w:rsidRPr="00B81D1F" w14:paraId="7EBEA202" w14:textId="77777777" w:rsidTr="00472634">
        <w:tc>
          <w:tcPr>
            <w:tcW w:w="5125" w:type="dxa"/>
            <w:shd w:val="clear" w:color="auto" w:fill="auto"/>
          </w:tcPr>
          <w:p w14:paraId="44E6A9AE" w14:textId="1CC0154E" w:rsidR="00472634" w:rsidRDefault="00472634" w:rsidP="00472634">
            <w:pPr>
              <w:ind w:firstLine="252"/>
            </w:pPr>
            <w:r>
              <w:t xml:space="preserve">Họ và tên sinh viên: </w:t>
            </w:r>
            <w:r>
              <w:rPr>
                <w:color w:val="FF0000"/>
              </w:rPr>
              <w:t>THÁI DOÃN TÂN</w:t>
            </w:r>
          </w:p>
          <w:p w14:paraId="4EBB6C81" w14:textId="58EA6BDE" w:rsidR="00472634" w:rsidRDefault="00472634" w:rsidP="00472634">
            <w:pPr>
              <w:ind w:firstLine="252"/>
            </w:pPr>
            <w:r>
              <w:t xml:space="preserve">Ngành: </w:t>
            </w:r>
            <w:r>
              <w:rPr>
                <w:color w:val="FF0000"/>
              </w:rPr>
              <w:t>Công Nghệ Thông Tin</w:t>
            </w:r>
          </w:p>
        </w:tc>
        <w:tc>
          <w:tcPr>
            <w:tcW w:w="3891" w:type="dxa"/>
            <w:shd w:val="clear" w:color="auto" w:fill="auto"/>
          </w:tcPr>
          <w:p w14:paraId="42546CE3" w14:textId="58042EAE" w:rsidR="00472634" w:rsidRDefault="00472634" w:rsidP="00472634">
            <w:pPr>
              <w:ind w:firstLine="246"/>
            </w:pPr>
            <w:r>
              <w:t xml:space="preserve">MSSV: </w:t>
            </w:r>
            <w:r>
              <w:rPr>
                <w:color w:val="FF0000"/>
              </w:rPr>
              <w:t>21IT</w:t>
            </w:r>
            <w:r w:rsidR="00D83938">
              <w:rPr>
                <w:color w:val="FF0000"/>
              </w:rPr>
              <w:t>444</w:t>
            </w:r>
          </w:p>
          <w:p w14:paraId="3BE21AFB" w14:textId="1D7B4DA7" w:rsidR="00472634" w:rsidRPr="00DD116B" w:rsidRDefault="00472634" w:rsidP="00472634">
            <w:pPr>
              <w:ind w:firstLine="246"/>
              <w:rPr>
                <w:color w:val="FF0000"/>
              </w:rPr>
            </w:pPr>
            <w:r>
              <w:t xml:space="preserve">Lớp: </w:t>
            </w:r>
            <w:r>
              <w:rPr>
                <w:color w:val="FF0000"/>
              </w:rPr>
              <w:t>21SE1</w:t>
            </w:r>
          </w:p>
          <w:p w14:paraId="073E5E91" w14:textId="77777777" w:rsidR="00472634" w:rsidRDefault="00472634" w:rsidP="00472634">
            <w:pPr>
              <w:ind w:firstLine="0"/>
            </w:pPr>
          </w:p>
        </w:tc>
      </w:tr>
    </w:tbl>
    <w:p w14:paraId="11CD0BAE" w14:textId="2EBA585E" w:rsidR="003A17AB" w:rsidRDefault="003A17AB" w:rsidP="00A60C71">
      <w:pPr>
        <w:ind w:firstLine="0"/>
      </w:pPr>
    </w:p>
    <w:p w14:paraId="7E75B10C" w14:textId="14404FB9" w:rsidR="00077C90" w:rsidRDefault="00472634" w:rsidP="00077C90">
      <w:pPr>
        <w:ind w:right="522" w:firstLine="54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KIỂM THỬ PHẦN MỀM</w:t>
      </w:r>
    </w:p>
    <w:p w14:paraId="023F20BC" w14:textId="41535BE7" w:rsidR="00472634" w:rsidRDefault="00472634" w:rsidP="00472634">
      <w:pPr>
        <w:pStyle w:val="Heading5"/>
      </w:pPr>
      <w:r>
        <w:t>Lựa Chọn Bài Tập</w:t>
      </w:r>
    </w:p>
    <w:p w14:paraId="6EBD3F31" w14:textId="77777777" w:rsidR="00472634" w:rsidRDefault="00472634" w:rsidP="00F24A2C">
      <w:pPr>
        <w:pStyle w:val="NormalWeb"/>
        <w:spacing w:before="0" w:beforeAutospacing="0" w:after="0" w:afterAutospacing="0" w:line="240" w:lineRule="auto"/>
        <w:ind w:left="360" w:firstLine="0"/>
        <w:jc w:val="left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Bài tập 1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hyperlink r:id="rId8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https://demo.openmrs.org/openmrs/login.htm</w:t>
        </w:r>
      </w:hyperlink>
    </w:p>
    <w:p w14:paraId="331FF9F3" w14:textId="77777777" w:rsidR="00F24A2C" w:rsidRDefault="00472634" w:rsidP="00F24A2C">
      <w:pPr>
        <w:pStyle w:val="NormalWeb"/>
        <w:spacing w:before="0" w:beforeAutospacing="0" w:after="0" w:afterAutospacing="0"/>
        <w:ind w:left="1980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Username/Password: Admin/Admin123</w:t>
      </w:r>
    </w:p>
    <w:p w14:paraId="6D2E1C5B" w14:textId="395CAB2F" w:rsidR="00472634" w:rsidRDefault="00472634" w:rsidP="00F24A2C">
      <w:pPr>
        <w:pStyle w:val="NormalWeb"/>
        <w:spacing w:before="0" w:beforeAutospacing="0" w:after="0" w:afterAutospacing="0"/>
        <w:ind w:left="1980" w:hanging="720"/>
        <w:rPr>
          <w:rFonts w:cs="Times New Roman"/>
          <w:sz w:val="24"/>
        </w:rPr>
      </w:pPr>
      <w:r>
        <w:rPr>
          <w:rFonts w:ascii="Calibri" w:hAnsi="Calibri" w:cs="Calibri"/>
          <w:color w:val="000000"/>
          <w:sz w:val="22"/>
          <w:szCs w:val="22"/>
        </w:rPr>
        <w:t>Click on In-patient ward</w:t>
      </w:r>
    </w:p>
    <w:p w14:paraId="1D02BC15" w14:textId="77777777" w:rsidR="00472634" w:rsidRDefault="00472634" w:rsidP="00F24A2C">
      <w:pPr>
        <w:pStyle w:val="NormalWeb"/>
        <w:spacing w:before="0" w:beforeAutospacing="0" w:after="0" w:afterAutospacing="0"/>
        <w:ind w:left="1980" w:hanging="720"/>
      </w:pPr>
      <w:r>
        <w:rPr>
          <w:rFonts w:ascii="Calibri" w:hAnsi="Calibri" w:cs="Calibri"/>
          <w:color w:val="000000"/>
          <w:sz w:val="22"/>
          <w:szCs w:val="22"/>
        </w:rPr>
        <w:t>Yêu cầu: Viết các test case kiểm thử cho các test scenario sau </w:t>
      </w:r>
    </w:p>
    <w:p w14:paraId="0CF63033" w14:textId="77777777" w:rsidR="00472634" w:rsidRDefault="00472634" w:rsidP="00F24A2C">
      <w:pPr>
        <w:pStyle w:val="NormalWeb"/>
        <w:spacing w:before="0" w:beforeAutospacing="0" w:after="0" w:afterAutospacing="0"/>
        <w:ind w:left="1980" w:hanging="720"/>
      </w:pPr>
      <w:r>
        <w:rPr>
          <w:rFonts w:ascii="Calibri" w:hAnsi="Calibri" w:cs="Calibri"/>
          <w:color w:val="000000"/>
          <w:sz w:val="22"/>
          <w:szCs w:val="22"/>
        </w:rPr>
        <w:t>Login</w:t>
      </w:r>
    </w:p>
    <w:p w14:paraId="5BA3BB57" w14:textId="77777777" w:rsidR="00472634" w:rsidRDefault="00472634" w:rsidP="00F24A2C">
      <w:pPr>
        <w:pStyle w:val="NormalWeb"/>
        <w:spacing w:before="0" w:beforeAutospacing="0" w:after="0" w:afterAutospacing="0"/>
        <w:ind w:left="1980" w:hanging="720"/>
      </w:pPr>
      <w:r>
        <w:rPr>
          <w:rFonts w:ascii="Calibri" w:hAnsi="Calibri" w:cs="Calibri"/>
          <w:color w:val="000000"/>
          <w:sz w:val="22"/>
          <w:szCs w:val="22"/>
        </w:rPr>
        <w:t>Logout</w:t>
      </w:r>
    </w:p>
    <w:p w14:paraId="3356D5E4" w14:textId="77777777" w:rsidR="00472634" w:rsidRDefault="00472634" w:rsidP="00F24A2C">
      <w:pPr>
        <w:pStyle w:val="NormalWeb"/>
        <w:spacing w:before="0" w:beforeAutospacing="0" w:after="0" w:afterAutospacing="0"/>
        <w:ind w:left="1980" w:hanging="720"/>
      </w:pPr>
      <w:r>
        <w:rPr>
          <w:rFonts w:ascii="Calibri" w:hAnsi="Calibri" w:cs="Calibri"/>
          <w:color w:val="000000"/>
          <w:sz w:val="22"/>
          <w:szCs w:val="22"/>
        </w:rPr>
        <w:t>Register a Patient</w:t>
      </w:r>
    </w:p>
    <w:p w14:paraId="25586B24" w14:textId="77777777" w:rsidR="00472634" w:rsidRDefault="00472634" w:rsidP="00F24A2C">
      <w:pPr>
        <w:pStyle w:val="NormalWeb"/>
        <w:spacing w:before="0" w:beforeAutospacing="0" w:after="0" w:afterAutospacing="0"/>
        <w:ind w:left="1980" w:hanging="720"/>
      </w:pPr>
      <w:r>
        <w:rPr>
          <w:rFonts w:ascii="Calibri" w:hAnsi="Calibri" w:cs="Calibri"/>
          <w:color w:val="000000"/>
          <w:sz w:val="22"/>
          <w:szCs w:val="22"/>
        </w:rPr>
        <w:t>Find Patient Record</w:t>
      </w:r>
    </w:p>
    <w:p w14:paraId="4C12F95A" w14:textId="77777777" w:rsidR="00472634" w:rsidRDefault="00472634" w:rsidP="00F24A2C">
      <w:pPr>
        <w:pStyle w:val="NormalWeb"/>
        <w:spacing w:before="0" w:beforeAutospacing="0" w:after="0" w:afterAutospacing="0"/>
        <w:ind w:left="1980" w:hanging="720"/>
      </w:pPr>
      <w:r>
        <w:rPr>
          <w:rFonts w:ascii="Calibri" w:hAnsi="Calibri" w:cs="Calibri"/>
          <w:color w:val="000000"/>
          <w:sz w:val="22"/>
          <w:szCs w:val="22"/>
        </w:rPr>
        <w:t>View the Patient</w:t>
      </w:r>
    </w:p>
    <w:p w14:paraId="0EF4D128" w14:textId="77777777" w:rsidR="00472634" w:rsidRDefault="00472634" w:rsidP="00F24A2C">
      <w:pPr>
        <w:pStyle w:val="NormalWeb"/>
        <w:spacing w:before="0" w:beforeAutospacing="0" w:after="0" w:afterAutospacing="0"/>
        <w:ind w:left="1980" w:hanging="720"/>
      </w:pPr>
      <w:r>
        <w:rPr>
          <w:rFonts w:ascii="Calibri" w:hAnsi="Calibri" w:cs="Calibri"/>
          <w:color w:val="000000"/>
          <w:sz w:val="22"/>
          <w:szCs w:val="22"/>
        </w:rPr>
        <w:t>Search a Patient</w:t>
      </w:r>
    </w:p>
    <w:p w14:paraId="6108AEBE" w14:textId="77777777" w:rsidR="00472634" w:rsidRDefault="00472634" w:rsidP="00F24A2C">
      <w:pPr>
        <w:pStyle w:val="NormalWeb"/>
        <w:spacing w:before="0" w:beforeAutospacing="0" w:after="0" w:afterAutospacing="0"/>
        <w:ind w:left="1980" w:hanging="720"/>
      </w:pPr>
      <w:r>
        <w:rPr>
          <w:rFonts w:ascii="Calibri" w:hAnsi="Calibri" w:cs="Calibri"/>
          <w:color w:val="000000"/>
          <w:sz w:val="22"/>
          <w:szCs w:val="22"/>
        </w:rPr>
        <w:t>Book an Appointment</w:t>
      </w:r>
    </w:p>
    <w:p w14:paraId="364A1320" w14:textId="6CC4AAE1" w:rsidR="00472634" w:rsidRPr="00F24A2C" w:rsidRDefault="00472634" w:rsidP="00F24A2C">
      <w:pPr>
        <w:pStyle w:val="NormalWeb"/>
        <w:spacing w:before="0" w:beforeAutospacing="0" w:after="0" w:afterAutospacing="0"/>
        <w:ind w:left="1980" w:hanging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Capture Vitals</w:t>
      </w:r>
    </w:p>
    <w:p w14:paraId="46FEBAC7" w14:textId="2C65A67A" w:rsidR="009D3113" w:rsidRDefault="00472634" w:rsidP="00472634">
      <w:pPr>
        <w:pStyle w:val="Heading5"/>
      </w:pPr>
      <w:r>
        <w:t>Bảng Phân Công Nhiệm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24A2C" w14:paraId="7F7CE0AF" w14:textId="77777777" w:rsidTr="00F24A2C">
        <w:tc>
          <w:tcPr>
            <w:tcW w:w="3020" w:type="dxa"/>
          </w:tcPr>
          <w:p w14:paraId="6591BFAD" w14:textId="0B40D109" w:rsidR="00F24A2C" w:rsidRPr="00F24A2C" w:rsidRDefault="00F24A2C" w:rsidP="00472634">
            <w:pPr>
              <w:ind w:firstLine="0"/>
              <w:rPr>
                <w:b/>
                <w:bCs/>
              </w:rPr>
            </w:pPr>
            <w:r w:rsidRPr="00F24A2C">
              <w:rPr>
                <w:b/>
                <w:bCs/>
              </w:rPr>
              <w:t>Họ và tên</w:t>
            </w:r>
          </w:p>
        </w:tc>
        <w:tc>
          <w:tcPr>
            <w:tcW w:w="3021" w:type="dxa"/>
          </w:tcPr>
          <w:p w14:paraId="237348C9" w14:textId="0DBDE219" w:rsidR="00F24A2C" w:rsidRPr="00F24A2C" w:rsidRDefault="00F24A2C" w:rsidP="00472634">
            <w:pPr>
              <w:ind w:firstLine="0"/>
              <w:rPr>
                <w:b/>
                <w:bCs/>
              </w:rPr>
            </w:pPr>
            <w:r w:rsidRPr="00F24A2C">
              <w:rPr>
                <w:b/>
                <w:bCs/>
              </w:rPr>
              <w:t>Công việc được giao</w:t>
            </w:r>
          </w:p>
        </w:tc>
        <w:tc>
          <w:tcPr>
            <w:tcW w:w="3021" w:type="dxa"/>
          </w:tcPr>
          <w:p w14:paraId="18BC00F1" w14:textId="4ACAEF48" w:rsidR="00F24A2C" w:rsidRPr="00F24A2C" w:rsidRDefault="00F24A2C" w:rsidP="00472634">
            <w:pPr>
              <w:ind w:firstLine="0"/>
              <w:rPr>
                <w:b/>
                <w:bCs/>
              </w:rPr>
            </w:pPr>
            <w:r w:rsidRPr="00F24A2C">
              <w:rPr>
                <w:b/>
                <w:bCs/>
              </w:rPr>
              <w:t>Mức độ hoàn thành</w:t>
            </w:r>
          </w:p>
        </w:tc>
      </w:tr>
      <w:tr w:rsidR="00F24A2C" w14:paraId="114DE44C" w14:textId="77777777" w:rsidTr="00F24A2C">
        <w:tc>
          <w:tcPr>
            <w:tcW w:w="3020" w:type="dxa"/>
          </w:tcPr>
          <w:p w14:paraId="74C4902F" w14:textId="4979C743" w:rsidR="00F24A2C" w:rsidRDefault="00F24A2C" w:rsidP="00472634">
            <w:pPr>
              <w:ind w:firstLine="0"/>
            </w:pPr>
            <w:r>
              <w:t>Lê Khả Nhân</w:t>
            </w:r>
          </w:p>
        </w:tc>
        <w:tc>
          <w:tcPr>
            <w:tcW w:w="3021" w:type="dxa"/>
          </w:tcPr>
          <w:p w14:paraId="644C8576" w14:textId="77777777" w:rsidR="00F24A2C" w:rsidRDefault="00F24A2C" w:rsidP="00472634">
            <w:pPr>
              <w:ind w:firstLine="0"/>
            </w:pPr>
            <w:r>
              <w:t xml:space="preserve">Viết test case và kiểm thử tự động bằng </w:t>
            </w:r>
            <w:r w:rsidRPr="00F24A2C">
              <w:t>Selenium</w:t>
            </w:r>
            <w:r>
              <w:t xml:space="preserve"> cho:</w:t>
            </w:r>
          </w:p>
          <w:p w14:paraId="600C3260" w14:textId="77777777" w:rsidR="00F24A2C" w:rsidRPr="00F24A2C" w:rsidRDefault="00F24A2C" w:rsidP="00F24A2C">
            <w:pPr>
              <w:ind w:firstLine="0"/>
            </w:pPr>
            <w:r>
              <w:t>+</w:t>
            </w:r>
            <w:r w:rsidRPr="00F24A2C">
              <w:t>Login</w:t>
            </w:r>
          </w:p>
          <w:p w14:paraId="4EF56A03" w14:textId="656DC0EF" w:rsidR="00F24A2C" w:rsidRPr="00F24A2C" w:rsidRDefault="00F24A2C" w:rsidP="00F24A2C">
            <w:pPr>
              <w:ind w:firstLine="0"/>
            </w:pPr>
            <w:r>
              <w:t>+</w:t>
            </w:r>
            <w:r w:rsidRPr="00F24A2C">
              <w:t>Logout</w:t>
            </w:r>
          </w:p>
          <w:p w14:paraId="33DC4998" w14:textId="4B99ECCC" w:rsidR="00F24A2C" w:rsidRDefault="00F24A2C" w:rsidP="00472634">
            <w:pPr>
              <w:ind w:firstLine="0"/>
            </w:pPr>
            <w:r>
              <w:t>+</w:t>
            </w:r>
            <w:r w:rsidRPr="00F24A2C">
              <w:t>Register a Patient</w:t>
            </w:r>
          </w:p>
        </w:tc>
        <w:tc>
          <w:tcPr>
            <w:tcW w:w="3021" w:type="dxa"/>
          </w:tcPr>
          <w:p w14:paraId="25002310" w14:textId="0E092A42" w:rsidR="00F24A2C" w:rsidRDefault="00F24A2C" w:rsidP="00472634">
            <w:pPr>
              <w:ind w:firstLine="0"/>
            </w:pPr>
            <w:r>
              <w:t>100%</w:t>
            </w:r>
          </w:p>
        </w:tc>
      </w:tr>
      <w:tr w:rsidR="00F24A2C" w14:paraId="459368F8" w14:textId="77777777" w:rsidTr="00F24A2C">
        <w:tc>
          <w:tcPr>
            <w:tcW w:w="3020" w:type="dxa"/>
          </w:tcPr>
          <w:p w14:paraId="66937506" w14:textId="14BE84DF" w:rsidR="00F24A2C" w:rsidRDefault="00F24A2C" w:rsidP="00F24A2C">
            <w:pPr>
              <w:ind w:firstLine="0"/>
            </w:pPr>
            <w:r>
              <w:lastRenderedPageBreak/>
              <w:t>Trương Tiến Dũng</w:t>
            </w:r>
          </w:p>
        </w:tc>
        <w:tc>
          <w:tcPr>
            <w:tcW w:w="3021" w:type="dxa"/>
          </w:tcPr>
          <w:p w14:paraId="4078769F" w14:textId="77777777" w:rsidR="00F24A2C" w:rsidRDefault="00F24A2C" w:rsidP="00F24A2C">
            <w:pPr>
              <w:ind w:firstLine="0"/>
            </w:pPr>
            <w:r>
              <w:t xml:space="preserve">Viết test case và kiểm thử tự động bằng </w:t>
            </w:r>
            <w:r w:rsidRPr="00F24A2C">
              <w:t>Selenium</w:t>
            </w:r>
            <w:r>
              <w:t xml:space="preserve"> cho:</w:t>
            </w:r>
          </w:p>
          <w:p w14:paraId="1349A99B" w14:textId="7FE5242E" w:rsidR="00A60C71" w:rsidRPr="00A60C71" w:rsidRDefault="00A60C71" w:rsidP="00A60C71">
            <w:pPr>
              <w:ind w:firstLine="0"/>
            </w:pPr>
            <w:r>
              <w:t>+</w:t>
            </w:r>
            <w:r w:rsidRPr="00A60C71">
              <w:t>Find Patient Record</w:t>
            </w:r>
          </w:p>
          <w:p w14:paraId="0BFC576F" w14:textId="14A9F8EB" w:rsidR="00A60C71" w:rsidRPr="00A60C71" w:rsidRDefault="00A60C71" w:rsidP="00A60C71">
            <w:pPr>
              <w:ind w:firstLine="0"/>
            </w:pPr>
            <w:r>
              <w:t>+</w:t>
            </w:r>
            <w:r w:rsidRPr="00A60C71">
              <w:t>View the Patient</w:t>
            </w:r>
          </w:p>
          <w:p w14:paraId="6AB2F2AC" w14:textId="57BEFAC1" w:rsidR="00A60C71" w:rsidRPr="00A60C71" w:rsidRDefault="00A60C71" w:rsidP="00A60C71">
            <w:pPr>
              <w:ind w:firstLine="0"/>
            </w:pPr>
            <w:r>
              <w:t>+</w:t>
            </w:r>
            <w:r w:rsidRPr="00A60C71">
              <w:t>Search a Patient</w:t>
            </w:r>
          </w:p>
          <w:p w14:paraId="41FD5AF2" w14:textId="77777777" w:rsidR="00F24A2C" w:rsidRDefault="00F24A2C" w:rsidP="00F24A2C">
            <w:pPr>
              <w:ind w:firstLine="0"/>
            </w:pPr>
          </w:p>
        </w:tc>
        <w:tc>
          <w:tcPr>
            <w:tcW w:w="3021" w:type="dxa"/>
          </w:tcPr>
          <w:p w14:paraId="2F96C1BE" w14:textId="014FFBD3" w:rsidR="00F24A2C" w:rsidRDefault="00F24A2C" w:rsidP="00F24A2C">
            <w:pPr>
              <w:ind w:firstLine="0"/>
            </w:pPr>
            <w:r>
              <w:t>100%</w:t>
            </w:r>
          </w:p>
        </w:tc>
      </w:tr>
      <w:tr w:rsidR="00F24A2C" w14:paraId="2CDDAE70" w14:textId="77777777" w:rsidTr="00F24A2C">
        <w:tc>
          <w:tcPr>
            <w:tcW w:w="3020" w:type="dxa"/>
          </w:tcPr>
          <w:p w14:paraId="38CF7D73" w14:textId="7A4E1554" w:rsidR="00F24A2C" w:rsidRDefault="00F24A2C" w:rsidP="00F24A2C">
            <w:pPr>
              <w:ind w:firstLine="0"/>
            </w:pPr>
            <w:r>
              <w:t>Thái Doãn Tân</w:t>
            </w:r>
          </w:p>
        </w:tc>
        <w:tc>
          <w:tcPr>
            <w:tcW w:w="3021" w:type="dxa"/>
          </w:tcPr>
          <w:p w14:paraId="3FD98B1D" w14:textId="77777777" w:rsidR="00F24A2C" w:rsidRDefault="00F24A2C" w:rsidP="00F24A2C">
            <w:pPr>
              <w:ind w:firstLine="0"/>
            </w:pPr>
            <w:r>
              <w:t xml:space="preserve">Viết test case và kiểm thử tự động bằng </w:t>
            </w:r>
            <w:r w:rsidRPr="00F24A2C">
              <w:t>Selenium</w:t>
            </w:r>
            <w:r>
              <w:t xml:space="preserve"> cho:</w:t>
            </w:r>
          </w:p>
          <w:p w14:paraId="486FCA4E" w14:textId="67BE7612" w:rsidR="00A60C71" w:rsidRPr="00A60C71" w:rsidRDefault="00A60C71" w:rsidP="00A60C71">
            <w:pPr>
              <w:ind w:firstLine="0"/>
            </w:pPr>
            <w:r>
              <w:t>+</w:t>
            </w:r>
            <w:r w:rsidRPr="00A60C71">
              <w:t>Book an Appointment</w:t>
            </w:r>
          </w:p>
          <w:p w14:paraId="03B0E0DE" w14:textId="10C48D99" w:rsidR="00A60C71" w:rsidRPr="00A60C71" w:rsidRDefault="00A60C71" w:rsidP="00A60C71">
            <w:pPr>
              <w:ind w:firstLine="0"/>
            </w:pPr>
            <w:r>
              <w:t>+</w:t>
            </w:r>
            <w:r w:rsidRPr="00A60C71">
              <w:t>Capture Vitals</w:t>
            </w:r>
          </w:p>
          <w:p w14:paraId="0B0C6E83" w14:textId="77777777" w:rsidR="00F24A2C" w:rsidRDefault="00F24A2C" w:rsidP="00F24A2C">
            <w:pPr>
              <w:ind w:firstLine="0"/>
            </w:pPr>
          </w:p>
        </w:tc>
        <w:tc>
          <w:tcPr>
            <w:tcW w:w="3021" w:type="dxa"/>
          </w:tcPr>
          <w:p w14:paraId="76F840DF" w14:textId="0259E4CE" w:rsidR="00F24A2C" w:rsidRDefault="00F24A2C" w:rsidP="00F24A2C">
            <w:pPr>
              <w:ind w:firstLine="0"/>
            </w:pPr>
            <w:r>
              <w:t>100%</w:t>
            </w:r>
          </w:p>
        </w:tc>
      </w:tr>
    </w:tbl>
    <w:p w14:paraId="52B05350" w14:textId="6A9E5522" w:rsidR="00472634" w:rsidRDefault="00A60C71" w:rsidP="00A60C71">
      <w:pPr>
        <w:pStyle w:val="Heading5"/>
      </w:pPr>
      <w:r>
        <w:t>Kết quả thực hiện</w:t>
      </w:r>
    </w:p>
    <w:p w14:paraId="366B94FC" w14:textId="5FDFB3DD" w:rsidR="00A60C71" w:rsidRDefault="00A60C71" w:rsidP="00A60C71">
      <w:pPr>
        <w:ind w:left="680" w:firstLine="29"/>
      </w:pPr>
      <w:r>
        <w:t>Link github:</w:t>
      </w:r>
      <w:r w:rsidR="002E3E5F" w:rsidRPr="002E3E5F">
        <w:t xml:space="preserve"> https://github.com/nhanlekha/openmrs_test_automation</w:t>
      </w:r>
    </w:p>
    <w:p w14:paraId="5734EE50" w14:textId="27D4B42E" w:rsidR="00A60C71" w:rsidRDefault="00A60C71" w:rsidP="00A60C71">
      <w:pPr>
        <w:ind w:left="680" w:firstLine="29"/>
      </w:pPr>
      <w:r>
        <w:br/>
        <w:t xml:space="preserve"> bao gồm: +File : </w:t>
      </w:r>
      <w:r w:rsidRPr="00A60C71">
        <w:t>TestCase-Openmrs</w:t>
      </w:r>
    </w:p>
    <w:p w14:paraId="26111165" w14:textId="7B3779E8" w:rsidR="00A60C71" w:rsidRDefault="00A60C71" w:rsidP="00A60C71">
      <w:pPr>
        <w:ind w:left="680" w:firstLine="29"/>
      </w:pPr>
      <w:r>
        <w:tab/>
      </w:r>
      <w:r>
        <w:tab/>
        <w:t xml:space="preserve">     +File : </w:t>
      </w:r>
      <w:r w:rsidRPr="00A60C71">
        <w:t>TestScenario_OpenMRS</w:t>
      </w:r>
    </w:p>
    <w:p w14:paraId="1A4CC3D4" w14:textId="1396298A" w:rsidR="00A60C71" w:rsidRPr="00A60C71" w:rsidRDefault="00A60C71" w:rsidP="00A60C71">
      <w:pPr>
        <w:ind w:left="680" w:firstLine="29"/>
      </w:pPr>
      <w:r>
        <w:tab/>
      </w:r>
      <w:r>
        <w:tab/>
        <w:t xml:space="preserve">     +Source code kiểm thử tự động</w:t>
      </w:r>
    </w:p>
    <w:sectPr w:rsidR="00A60C71" w:rsidRPr="00A60C71">
      <w:pgSz w:w="11907" w:h="16840"/>
      <w:pgMar w:top="1418" w:right="1134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45CFB" w14:textId="77777777" w:rsidR="00CB4AE4" w:rsidRDefault="00CB4AE4">
      <w:pPr>
        <w:spacing w:line="240" w:lineRule="auto"/>
      </w:pPr>
      <w:r>
        <w:separator/>
      </w:r>
    </w:p>
  </w:endnote>
  <w:endnote w:type="continuationSeparator" w:id="0">
    <w:p w14:paraId="4431DE1B" w14:textId="77777777" w:rsidR="00CB4AE4" w:rsidRDefault="00CB4A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E8685" w14:textId="77777777" w:rsidR="00CB4AE4" w:rsidRDefault="00CB4AE4">
      <w:pPr>
        <w:spacing w:before="0" w:after="0"/>
      </w:pPr>
      <w:r>
        <w:separator/>
      </w:r>
    </w:p>
  </w:footnote>
  <w:footnote w:type="continuationSeparator" w:id="0">
    <w:p w14:paraId="464FE0F5" w14:textId="77777777" w:rsidR="00CB4AE4" w:rsidRDefault="00CB4AE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363492"/>
    <w:multiLevelType w:val="singleLevel"/>
    <w:tmpl w:val="D636349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00A990"/>
    <w:multiLevelType w:val="multilevel"/>
    <w:tmpl w:val="051A157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B5167F4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A99201"/>
    <w:multiLevelType w:val="multilevel"/>
    <w:tmpl w:val="E53267A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06AF1C36"/>
    <w:multiLevelType w:val="hybridMultilevel"/>
    <w:tmpl w:val="F8240BF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07C2506A"/>
    <w:multiLevelType w:val="hybridMultilevel"/>
    <w:tmpl w:val="92EC0F5A"/>
    <w:lvl w:ilvl="0" w:tplc="B54CB5E4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80962B4"/>
    <w:multiLevelType w:val="hybridMultilevel"/>
    <w:tmpl w:val="0AC2076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0D3B5365"/>
    <w:multiLevelType w:val="hybridMultilevel"/>
    <w:tmpl w:val="22CA044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0D7C0C0C"/>
    <w:multiLevelType w:val="hybridMultilevel"/>
    <w:tmpl w:val="D080529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1AE90B7D"/>
    <w:multiLevelType w:val="hybridMultilevel"/>
    <w:tmpl w:val="4DA62D10"/>
    <w:lvl w:ilvl="0" w:tplc="9DD814B2">
      <w:start w:val="2"/>
      <w:numFmt w:val="decimal"/>
      <w:lvlText w:val="%1."/>
      <w:lvlJc w:val="left"/>
      <w:pPr>
        <w:ind w:left="453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257" w:hanging="360"/>
      </w:pPr>
    </w:lvl>
    <w:lvl w:ilvl="2" w:tplc="042A001B" w:tentative="1">
      <w:start w:val="1"/>
      <w:numFmt w:val="lowerRoman"/>
      <w:lvlText w:val="%3."/>
      <w:lvlJc w:val="right"/>
      <w:pPr>
        <w:ind w:left="5977" w:hanging="180"/>
      </w:pPr>
    </w:lvl>
    <w:lvl w:ilvl="3" w:tplc="042A000F" w:tentative="1">
      <w:start w:val="1"/>
      <w:numFmt w:val="decimal"/>
      <w:lvlText w:val="%4."/>
      <w:lvlJc w:val="left"/>
      <w:pPr>
        <w:ind w:left="6697" w:hanging="360"/>
      </w:pPr>
    </w:lvl>
    <w:lvl w:ilvl="4" w:tplc="042A0019" w:tentative="1">
      <w:start w:val="1"/>
      <w:numFmt w:val="lowerLetter"/>
      <w:lvlText w:val="%5."/>
      <w:lvlJc w:val="left"/>
      <w:pPr>
        <w:ind w:left="7417" w:hanging="360"/>
      </w:pPr>
    </w:lvl>
    <w:lvl w:ilvl="5" w:tplc="042A001B" w:tentative="1">
      <w:start w:val="1"/>
      <w:numFmt w:val="lowerRoman"/>
      <w:lvlText w:val="%6."/>
      <w:lvlJc w:val="right"/>
      <w:pPr>
        <w:ind w:left="8137" w:hanging="180"/>
      </w:pPr>
    </w:lvl>
    <w:lvl w:ilvl="6" w:tplc="042A000F" w:tentative="1">
      <w:start w:val="1"/>
      <w:numFmt w:val="decimal"/>
      <w:lvlText w:val="%7."/>
      <w:lvlJc w:val="left"/>
      <w:pPr>
        <w:ind w:left="8857" w:hanging="360"/>
      </w:pPr>
    </w:lvl>
    <w:lvl w:ilvl="7" w:tplc="042A0019" w:tentative="1">
      <w:start w:val="1"/>
      <w:numFmt w:val="lowerLetter"/>
      <w:lvlText w:val="%8."/>
      <w:lvlJc w:val="left"/>
      <w:pPr>
        <w:ind w:left="9577" w:hanging="360"/>
      </w:pPr>
    </w:lvl>
    <w:lvl w:ilvl="8" w:tplc="042A001B" w:tentative="1">
      <w:start w:val="1"/>
      <w:numFmt w:val="lowerRoman"/>
      <w:lvlText w:val="%9."/>
      <w:lvlJc w:val="right"/>
      <w:pPr>
        <w:ind w:left="10297" w:hanging="180"/>
      </w:pPr>
    </w:lvl>
  </w:abstractNum>
  <w:abstractNum w:abstractNumId="10" w15:restartNumberingAfterBreak="0">
    <w:nsid w:val="23AB1C16"/>
    <w:multiLevelType w:val="hybridMultilevel"/>
    <w:tmpl w:val="00005B2A"/>
    <w:lvl w:ilvl="0" w:tplc="094ACD6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5322E63"/>
    <w:multiLevelType w:val="hybridMultilevel"/>
    <w:tmpl w:val="B4DC0B7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5F90A6F"/>
    <w:multiLevelType w:val="multilevel"/>
    <w:tmpl w:val="4548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937C4F"/>
    <w:multiLevelType w:val="multilevel"/>
    <w:tmpl w:val="549E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452527"/>
    <w:multiLevelType w:val="multilevel"/>
    <w:tmpl w:val="F896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A164F"/>
    <w:multiLevelType w:val="multilevel"/>
    <w:tmpl w:val="EEA8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F2CF9"/>
    <w:multiLevelType w:val="multilevel"/>
    <w:tmpl w:val="93B2A1DC"/>
    <w:lvl w:ilvl="0">
      <w:start w:val="1"/>
      <w:numFmt w:val="decimal"/>
      <w:pStyle w:val="Heading1"/>
      <w:lvlText w:val="CHƯƠNG %1"/>
      <w:lvlJc w:val="left"/>
      <w:pPr>
        <w:ind w:left="2438" w:hanging="2438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6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2C615A8"/>
    <w:multiLevelType w:val="hybridMultilevel"/>
    <w:tmpl w:val="7CBE2778"/>
    <w:lvl w:ilvl="0" w:tplc="F6FCE868">
      <w:start w:val="3"/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8" w15:restartNumberingAfterBreak="0">
    <w:nsid w:val="33F738E7"/>
    <w:multiLevelType w:val="hybridMultilevel"/>
    <w:tmpl w:val="85E2C48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35D2056E"/>
    <w:multiLevelType w:val="hybridMultilevel"/>
    <w:tmpl w:val="E5C8BD2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405DF"/>
    <w:multiLevelType w:val="multilevel"/>
    <w:tmpl w:val="BF30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E6055"/>
    <w:multiLevelType w:val="hybridMultilevel"/>
    <w:tmpl w:val="F2B0C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A7B19"/>
    <w:multiLevelType w:val="hybridMultilevel"/>
    <w:tmpl w:val="9514B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223E07"/>
    <w:multiLevelType w:val="singleLevel"/>
    <w:tmpl w:val="50223E07"/>
    <w:lvl w:ilvl="0">
      <w:start w:val="2"/>
      <w:numFmt w:val="decimal"/>
      <w:suff w:val="space"/>
      <w:lvlText w:val="%1."/>
      <w:lvlJc w:val="left"/>
      <w:pPr>
        <w:ind w:left="5245" w:firstLine="0"/>
      </w:pPr>
    </w:lvl>
  </w:abstractNum>
  <w:abstractNum w:abstractNumId="24" w15:restartNumberingAfterBreak="0">
    <w:nsid w:val="51DD5F72"/>
    <w:multiLevelType w:val="hybridMultilevel"/>
    <w:tmpl w:val="B052E5A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570771A8"/>
    <w:multiLevelType w:val="hybridMultilevel"/>
    <w:tmpl w:val="FA0E948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5F0349AD"/>
    <w:multiLevelType w:val="hybridMultilevel"/>
    <w:tmpl w:val="2E7E09E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A5B9B"/>
    <w:multiLevelType w:val="multilevel"/>
    <w:tmpl w:val="2F9A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6D6655"/>
    <w:multiLevelType w:val="hybridMultilevel"/>
    <w:tmpl w:val="29A8882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 w15:restartNumberingAfterBreak="0">
    <w:nsid w:val="61CF1773"/>
    <w:multiLevelType w:val="hybridMultilevel"/>
    <w:tmpl w:val="3A80A12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D682E"/>
    <w:multiLevelType w:val="multilevel"/>
    <w:tmpl w:val="0C06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95734D"/>
    <w:multiLevelType w:val="hybridMultilevel"/>
    <w:tmpl w:val="DA9E7734"/>
    <w:lvl w:ilvl="0" w:tplc="2DF22A6C">
      <w:start w:val="2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0" w:hanging="360"/>
      </w:pPr>
    </w:lvl>
    <w:lvl w:ilvl="2" w:tplc="042A001B" w:tentative="1">
      <w:start w:val="1"/>
      <w:numFmt w:val="lowerRoman"/>
      <w:lvlText w:val="%3."/>
      <w:lvlJc w:val="right"/>
      <w:pPr>
        <w:ind w:left="6120" w:hanging="180"/>
      </w:pPr>
    </w:lvl>
    <w:lvl w:ilvl="3" w:tplc="042A000F" w:tentative="1">
      <w:start w:val="1"/>
      <w:numFmt w:val="decimal"/>
      <w:lvlText w:val="%4."/>
      <w:lvlJc w:val="left"/>
      <w:pPr>
        <w:ind w:left="6840" w:hanging="360"/>
      </w:pPr>
    </w:lvl>
    <w:lvl w:ilvl="4" w:tplc="042A0019" w:tentative="1">
      <w:start w:val="1"/>
      <w:numFmt w:val="lowerLetter"/>
      <w:lvlText w:val="%5."/>
      <w:lvlJc w:val="left"/>
      <w:pPr>
        <w:ind w:left="7560" w:hanging="360"/>
      </w:pPr>
    </w:lvl>
    <w:lvl w:ilvl="5" w:tplc="042A001B" w:tentative="1">
      <w:start w:val="1"/>
      <w:numFmt w:val="lowerRoman"/>
      <w:lvlText w:val="%6."/>
      <w:lvlJc w:val="right"/>
      <w:pPr>
        <w:ind w:left="8280" w:hanging="180"/>
      </w:pPr>
    </w:lvl>
    <w:lvl w:ilvl="6" w:tplc="042A000F" w:tentative="1">
      <w:start w:val="1"/>
      <w:numFmt w:val="decimal"/>
      <w:lvlText w:val="%7."/>
      <w:lvlJc w:val="left"/>
      <w:pPr>
        <w:ind w:left="9000" w:hanging="360"/>
      </w:pPr>
    </w:lvl>
    <w:lvl w:ilvl="7" w:tplc="042A0019" w:tentative="1">
      <w:start w:val="1"/>
      <w:numFmt w:val="lowerLetter"/>
      <w:lvlText w:val="%8."/>
      <w:lvlJc w:val="left"/>
      <w:pPr>
        <w:ind w:left="9720" w:hanging="360"/>
      </w:pPr>
    </w:lvl>
    <w:lvl w:ilvl="8" w:tplc="042A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2" w15:restartNumberingAfterBreak="0">
    <w:nsid w:val="652E576B"/>
    <w:multiLevelType w:val="hybridMultilevel"/>
    <w:tmpl w:val="E732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27CDA"/>
    <w:multiLevelType w:val="multilevel"/>
    <w:tmpl w:val="2F84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2802AC"/>
    <w:multiLevelType w:val="hybridMultilevel"/>
    <w:tmpl w:val="BC3CC4D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F46584"/>
    <w:multiLevelType w:val="hybridMultilevel"/>
    <w:tmpl w:val="BE8EE054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9B39ED"/>
    <w:multiLevelType w:val="multilevel"/>
    <w:tmpl w:val="0DFC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3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</w:num>
  <w:num w:numId="8">
    <w:abstractNumId w:val="9"/>
  </w:num>
  <w:num w:numId="9">
    <w:abstractNumId w:val="20"/>
  </w:num>
  <w:num w:numId="10">
    <w:abstractNumId w:val="25"/>
  </w:num>
  <w:num w:numId="11">
    <w:abstractNumId w:val="13"/>
  </w:num>
  <w:num w:numId="12">
    <w:abstractNumId w:val="12"/>
  </w:num>
  <w:num w:numId="13">
    <w:abstractNumId w:val="4"/>
  </w:num>
  <w:num w:numId="14">
    <w:abstractNumId w:val="6"/>
  </w:num>
  <w:num w:numId="15">
    <w:abstractNumId w:val="32"/>
  </w:num>
  <w:num w:numId="16">
    <w:abstractNumId w:val="11"/>
  </w:num>
  <w:num w:numId="17">
    <w:abstractNumId w:val="28"/>
  </w:num>
  <w:num w:numId="18">
    <w:abstractNumId w:val="18"/>
  </w:num>
  <w:num w:numId="19">
    <w:abstractNumId w:val="8"/>
  </w:num>
  <w:num w:numId="20">
    <w:abstractNumId w:val="7"/>
  </w:num>
  <w:num w:numId="21">
    <w:abstractNumId w:val="24"/>
  </w:num>
  <w:num w:numId="22">
    <w:abstractNumId w:val="10"/>
  </w:num>
  <w:num w:numId="23">
    <w:abstractNumId w:val="5"/>
  </w:num>
  <w:num w:numId="24">
    <w:abstractNumId w:val="17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6"/>
  </w:num>
  <w:num w:numId="28">
    <w:abstractNumId w:val="1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34"/>
  </w:num>
  <w:num w:numId="34">
    <w:abstractNumId w:val="35"/>
  </w:num>
  <w:num w:numId="35">
    <w:abstractNumId w:val="26"/>
  </w:num>
  <w:num w:numId="36">
    <w:abstractNumId w:val="19"/>
  </w:num>
  <w:num w:numId="37">
    <w:abstractNumId w:val="29"/>
  </w:num>
  <w:num w:numId="38">
    <w:abstractNumId w:val="30"/>
  </w:num>
  <w:num w:numId="39">
    <w:abstractNumId w:val="33"/>
  </w:num>
  <w:num w:numId="40">
    <w:abstractNumId w:val="14"/>
  </w:num>
  <w:num w:numId="41">
    <w:abstractNumId w:val="27"/>
  </w:num>
  <w:num w:numId="42">
    <w:abstractNumId w:val="15"/>
  </w:num>
  <w:num w:numId="43">
    <w:abstractNumId w:val="22"/>
  </w:num>
  <w:num w:numId="44">
    <w:abstractNumId w:val="36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drawingGridHorizontalSpacing w:val="140"/>
  <w:drawingGridVerticalSpacing w:val="381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303E31"/>
    <w:rsid w:val="00001E75"/>
    <w:rsid w:val="00014A66"/>
    <w:rsid w:val="000210B7"/>
    <w:rsid w:val="00025C29"/>
    <w:rsid w:val="000368D5"/>
    <w:rsid w:val="00055426"/>
    <w:rsid w:val="00077C90"/>
    <w:rsid w:val="00093C5D"/>
    <w:rsid w:val="00094B58"/>
    <w:rsid w:val="000B3F7A"/>
    <w:rsid w:val="000C03CA"/>
    <w:rsid w:val="000C630A"/>
    <w:rsid w:val="000C7ED5"/>
    <w:rsid w:val="000E3B5E"/>
    <w:rsid w:val="000E448F"/>
    <w:rsid w:val="000E5135"/>
    <w:rsid w:val="001253EC"/>
    <w:rsid w:val="0012776F"/>
    <w:rsid w:val="00137FCC"/>
    <w:rsid w:val="0014611C"/>
    <w:rsid w:val="00173301"/>
    <w:rsid w:val="00182172"/>
    <w:rsid w:val="001B401B"/>
    <w:rsid w:val="001B4BBE"/>
    <w:rsid w:val="001E4C57"/>
    <w:rsid w:val="002256E6"/>
    <w:rsid w:val="00267853"/>
    <w:rsid w:val="00267D62"/>
    <w:rsid w:val="00281DE3"/>
    <w:rsid w:val="0028581B"/>
    <w:rsid w:val="002969F5"/>
    <w:rsid w:val="002A074A"/>
    <w:rsid w:val="002B6349"/>
    <w:rsid w:val="002B7749"/>
    <w:rsid w:val="002C33D4"/>
    <w:rsid w:val="002D0069"/>
    <w:rsid w:val="002E3E5F"/>
    <w:rsid w:val="00303EE3"/>
    <w:rsid w:val="003112E1"/>
    <w:rsid w:val="00322412"/>
    <w:rsid w:val="003279C8"/>
    <w:rsid w:val="00331DE6"/>
    <w:rsid w:val="00345344"/>
    <w:rsid w:val="00373103"/>
    <w:rsid w:val="00376C63"/>
    <w:rsid w:val="003826F8"/>
    <w:rsid w:val="003A17AB"/>
    <w:rsid w:val="003B2B12"/>
    <w:rsid w:val="003B47EB"/>
    <w:rsid w:val="003D0870"/>
    <w:rsid w:val="003E2492"/>
    <w:rsid w:val="003E6214"/>
    <w:rsid w:val="003F4EFE"/>
    <w:rsid w:val="003F5CD7"/>
    <w:rsid w:val="00404E62"/>
    <w:rsid w:val="00431ABC"/>
    <w:rsid w:val="004545D6"/>
    <w:rsid w:val="0047179F"/>
    <w:rsid w:val="00472634"/>
    <w:rsid w:val="004A4061"/>
    <w:rsid w:val="004A706C"/>
    <w:rsid w:val="004B0CD8"/>
    <w:rsid w:val="004D71D0"/>
    <w:rsid w:val="004D7CB6"/>
    <w:rsid w:val="004E7C17"/>
    <w:rsid w:val="004F3E54"/>
    <w:rsid w:val="005029BA"/>
    <w:rsid w:val="00521025"/>
    <w:rsid w:val="0052123D"/>
    <w:rsid w:val="005240E1"/>
    <w:rsid w:val="0053218F"/>
    <w:rsid w:val="00535691"/>
    <w:rsid w:val="00541CAA"/>
    <w:rsid w:val="0055058E"/>
    <w:rsid w:val="0055530E"/>
    <w:rsid w:val="00577547"/>
    <w:rsid w:val="00586CF7"/>
    <w:rsid w:val="005A09B6"/>
    <w:rsid w:val="005B1A57"/>
    <w:rsid w:val="005B2536"/>
    <w:rsid w:val="005C31C7"/>
    <w:rsid w:val="005D0041"/>
    <w:rsid w:val="005D235A"/>
    <w:rsid w:val="00645C75"/>
    <w:rsid w:val="00647762"/>
    <w:rsid w:val="006703DD"/>
    <w:rsid w:val="006724AA"/>
    <w:rsid w:val="0067462B"/>
    <w:rsid w:val="00680712"/>
    <w:rsid w:val="006872B1"/>
    <w:rsid w:val="006A648E"/>
    <w:rsid w:val="006C2F70"/>
    <w:rsid w:val="006C4AB7"/>
    <w:rsid w:val="006E09C8"/>
    <w:rsid w:val="006E0DCF"/>
    <w:rsid w:val="006F17CE"/>
    <w:rsid w:val="006F441E"/>
    <w:rsid w:val="0070269B"/>
    <w:rsid w:val="00727F4B"/>
    <w:rsid w:val="007351BB"/>
    <w:rsid w:val="007418FD"/>
    <w:rsid w:val="00742706"/>
    <w:rsid w:val="007612EA"/>
    <w:rsid w:val="00771E1A"/>
    <w:rsid w:val="007C16EB"/>
    <w:rsid w:val="007E2878"/>
    <w:rsid w:val="007F1761"/>
    <w:rsid w:val="008107EA"/>
    <w:rsid w:val="0083268C"/>
    <w:rsid w:val="008503A1"/>
    <w:rsid w:val="00860E56"/>
    <w:rsid w:val="00870DF7"/>
    <w:rsid w:val="00897525"/>
    <w:rsid w:val="008D5E48"/>
    <w:rsid w:val="008E0A9C"/>
    <w:rsid w:val="0091151F"/>
    <w:rsid w:val="0092459C"/>
    <w:rsid w:val="00960306"/>
    <w:rsid w:val="00990C26"/>
    <w:rsid w:val="0099680B"/>
    <w:rsid w:val="009A0BB9"/>
    <w:rsid w:val="009A0D36"/>
    <w:rsid w:val="009A0E61"/>
    <w:rsid w:val="009A6A02"/>
    <w:rsid w:val="009A759B"/>
    <w:rsid w:val="009D3113"/>
    <w:rsid w:val="009D3839"/>
    <w:rsid w:val="009F6EF7"/>
    <w:rsid w:val="00A06319"/>
    <w:rsid w:val="00A06607"/>
    <w:rsid w:val="00A1089A"/>
    <w:rsid w:val="00A17E5C"/>
    <w:rsid w:val="00A32F63"/>
    <w:rsid w:val="00A3354C"/>
    <w:rsid w:val="00A455EC"/>
    <w:rsid w:val="00A60C71"/>
    <w:rsid w:val="00A64E0F"/>
    <w:rsid w:val="00A66DFE"/>
    <w:rsid w:val="00A903EA"/>
    <w:rsid w:val="00AA0DE7"/>
    <w:rsid w:val="00AC7463"/>
    <w:rsid w:val="00AD5D8E"/>
    <w:rsid w:val="00B03D3C"/>
    <w:rsid w:val="00B10921"/>
    <w:rsid w:val="00B130A2"/>
    <w:rsid w:val="00B362AA"/>
    <w:rsid w:val="00B46511"/>
    <w:rsid w:val="00B57D38"/>
    <w:rsid w:val="00B773AB"/>
    <w:rsid w:val="00BE2CCB"/>
    <w:rsid w:val="00C03F10"/>
    <w:rsid w:val="00C12B26"/>
    <w:rsid w:val="00C2170B"/>
    <w:rsid w:val="00C54F6B"/>
    <w:rsid w:val="00C71189"/>
    <w:rsid w:val="00C71CA4"/>
    <w:rsid w:val="00C73B2F"/>
    <w:rsid w:val="00C80184"/>
    <w:rsid w:val="00C911E8"/>
    <w:rsid w:val="00CB4AE4"/>
    <w:rsid w:val="00CB620B"/>
    <w:rsid w:val="00CD1AF2"/>
    <w:rsid w:val="00CF73FB"/>
    <w:rsid w:val="00D41626"/>
    <w:rsid w:val="00D530F0"/>
    <w:rsid w:val="00D638B9"/>
    <w:rsid w:val="00D702E3"/>
    <w:rsid w:val="00D83938"/>
    <w:rsid w:val="00D90FF5"/>
    <w:rsid w:val="00D945EF"/>
    <w:rsid w:val="00D95626"/>
    <w:rsid w:val="00D9611D"/>
    <w:rsid w:val="00DA70AD"/>
    <w:rsid w:val="00DD03A9"/>
    <w:rsid w:val="00DD68A9"/>
    <w:rsid w:val="00E046FE"/>
    <w:rsid w:val="00E156C1"/>
    <w:rsid w:val="00E20C93"/>
    <w:rsid w:val="00E43C2F"/>
    <w:rsid w:val="00E543EB"/>
    <w:rsid w:val="00E55378"/>
    <w:rsid w:val="00E56E12"/>
    <w:rsid w:val="00E604AC"/>
    <w:rsid w:val="00E612A0"/>
    <w:rsid w:val="00E75411"/>
    <w:rsid w:val="00E8550C"/>
    <w:rsid w:val="00E971B2"/>
    <w:rsid w:val="00EA3856"/>
    <w:rsid w:val="00EB00F2"/>
    <w:rsid w:val="00EB38BC"/>
    <w:rsid w:val="00ED3275"/>
    <w:rsid w:val="00EF4818"/>
    <w:rsid w:val="00F17B42"/>
    <w:rsid w:val="00F24A2C"/>
    <w:rsid w:val="00F25920"/>
    <w:rsid w:val="00F3708A"/>
    <w:rsid w:val="00F44473"/>
    <w:rsid w:val="00F53DDD"/>
    <w:rsid w:val="00F65ADC"/>
    <w:rsid w:val="00F854E8"/>
    <w:rsid w:val="00F962B0"/>
    <w:rsid w:val="00FA4539"/>
    <w:rsid w:val="00FC6AC4"/>
    <w:rsid w:val="00FC7239"/>
    <w:rsid w:val="00FD6546"/>
    <w:rsid w:val="05677E69"/>
    <w:rsid w:val="09E12241"/>
    <w:rsid w:val="127F3A2C"/>
    <w:rsid w:val="145B105F"/>
    <w:rsid w:val="171F61B2"/>
    <w:rsid w:val="27637A63"/>
    <w:rsid w:val="296E18B0"/>
    <w:rsid w:val="2D303E31"/>
    <w:rsid w:val="389926E7"/>
    <w:rsid w:val="51E97071"/>
    <w:rsid w:val="53B11886"/>
    <w:rsid w:val="542F66AC"/>
    <w:rsid w:val="6F6D49E6"/>
    <w:rsid w:val="71450569"/>
    <w:rsid w:val="79F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1687BE9"/>
  <w15:docId w15:val="{3DCE5388-5931-4E6D-858B-CFA956F4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3AB"/>
    <w:pPr>
      <w:spacing w:before="120" w:after="120" w:line="276" w:lineRule="auto"/>
      <w:ind w:firstLine="709"/>
      <w:jc w:val="both"/>
    </w:pPr>
    <w:rPr>
      <w:rFonts w:eastAsiaTheme="minorHAnsi" w:cstheme="minorBidi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A9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szCs w:val="26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line="312" w:lineRule="auto"/>
      <w:outlineLvl w:val="4"/>
    </w:pPr>
    <w:rPr>
      <w:rFonts w:eastAsia="Times New Roman" w:cs="Times New Roman"/>
      <w:b/>
      <w:bCs/>
      <w:iCs/>
      <w:sz w:val="28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E79" w:themeColor="accent1" w:themeShade="80"/>
      <w:sz w:val="28"/>
      <w:szCs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8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  <w:ind w:firstLine="0"/>
    </w:pPr>
    <w:rPr>
      <w:b/>
      <w:iCs/>
      <w:sz w:val="24"/>
      <w:szCs w:val="18"/>
    </w:rPr>
  </w:style>
  <w:style w:type="character" w:styleId="Emphasis">
    <w:name w:val="Emphasis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paragraph" w:styleId="TOC1">
    <w:name w:val="toc 1"/>
    <w:basedOn w:val="Normal"/>
    <w:next w:val="Normal"/>
    <w:uiPriority w:val="39"/>
    <w:unhideWhenUsed/>
    <w:pPr>
      <w:tabs>
        <w:tab w:val="left" w:pos="1560"/>
        <w:tab w:val="right" w:leader="dot" w:pos="9062"/>
      </w:tabs>
      <w:spacing w:after="100"/>
      <w:ind w:firstLine="0"/>
      <w:jc w:val="left"/>
    </w:pPr>
    <w:rPr>
      <w:b/>
    </w:rPr>
  </w:style>
  <w:style w:type="paragraph" w:styleId="TOC2">
    <w:name w:val="toc 2"/>
    <w:basedOn w:val="Normal"/>
    <w:next w:val="Normal"/>
    <w:uiPriority w:val="39"/>
    <w:unhideWhenUsed/>
    <w:pPr>
      <w:tabs>
        <w:tab w:val="left" w:pos="567"/>
        <w:tab w:val="right" w:leader="dot" w:pos="9062"/>
      </w:tabs>
      <w:spacing w:after="100"/>
      <w:ind w:firstLine="0"/>
      <w:jc w:val="left"/>
    </w:pPr>
    <w:rPr>
      <w:b/>
    </w:rPr>
  </w:style>
  <w:style w:type="paragraph" w:styleId="TOC3">
    <w:name w:val="toc 3"/>
    <w:basedOn w:val="Normal"/>
    <w:next w:val="Normal"/>
    <w:uiPriority w:val="39"/>
    <w:unhideWhenUsed/>
    <w:pPr>
      <w:tabs>
        <w:tab w:val="left" w:pos="709"/>
        <w:tab w:val="right" w:leader="dot" w:pos="9062"/>
      </w:tabs>
      <w:spacing w:after="100"/>
      <w:ind w:firstLine="0"/>
    </w:pPr>
  </w:style>
  <w:style w:type="paragraph" w:styleId="TOC4">
    <w:name w:val="toc 4"/>
    <w:basedOn w:val="Normal"/>
    <w:next w:val="Normal"/>
    <w:uiPriority w:val="39"/>
    <w:unhideWhenUsed/>
    <w:pPr>
      <w:tabs>
        <w:tab w:val="left" w:pos="993"/>
        <w:tab w:val="right" w:leader="dot" w:pos="9062"/>
      </w:tabs>
      <w:spacing w:after="100"/>
      <w:ind w:firstLine="0"/>
    </w:pPr>
    <w:rPr>
      <w:i/>
    </w:rPr>
  </w:style>
  <w:style w:type="paragraph" w:customStyle="1" w:styleId="tieude1">
    <w:name w:val="tieude1"/>
    <w:basedOn w:val="Normal"/>
    <w:link w:val="tieude1Char"/>
    <w:qFormat/>
    <w:pPr>
      <w:spacing w:after="0" w:line="360" w:lineRule="auto"/>
      <w:jc w:val="center"/>
    </w:pPr>
    <w:rPr>
      <w:rFonts w:eastAsia="Times New Roman"/>
      <w:b/>
      <w:sz w:val="32"/>
      <w:szCs w:val="24"/>
    </w:rPr>
  </w:style>
  <w:style w:type="character" w:customStyle="1" w:styleId="tieude1Char">
    <w:name w:val="tieude1 Char"/>
    <w:link w:val="tieude1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demuclon">
    <w:name w:val="demuclon"/>
    <w:basedOn w:val="tieude1"/>
    <w:pPr>
      <w:jc w:val="left"/>
    </w:pPr>
    <w:rPr>
      <w:sz w:val="26"/>
    </w:rPr>
  </w:style>
  <w:style w:type="paragraph" w:customStyle="1" w:styleId="Normal1">
    <w:name w:val="Normal1"/>
    <w:basedOn w:val="Normal"/>
    <w:qFormat/>
    <w:pPr>
      <w:spacing w:line="240" w:lineRule="auto"/>
    </w:pPr>
    <w:rPr>
      <w:rFonts w:eastAsia="Times New Roman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E0A9C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i/>
      <w:iCs/>
      <w:sz w:val="26"/>
      <w:szCs w:val="26"/>
    </w:rPr>
  </w:style>
  <w:style w:type="character" w:customStyle="1" w:styleId="Heading5Char">
    <w:name w:val="Heading 5 Char"/>
    <w:link w:val="Heading5"/>
    <w:qFormat/>
    <w:rPr>
      <w:rFonts w:eastAsia="Times New Roman" w:cs="Times New Roman"/>
      <w:b/>
      <w:bCs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semiHidden/>
    <w:qFormat/>
    <w:rPr>
      <w:rFonts w:asciiTheme="majorHAnsi" w:eastAsiaTheme="majorEastAsia" w:hAnsiTheme="majorHAnsi" w:cstheme="majorBidi"/>
      <w:color w:val="1F4E79" w:themeColor="accent1" w:themeShade="80"/>
      <w:sz w:val="28"/>
      <w:szCs w:val="24"/>
    </w:rPr>
  </w:style>
  <w:style w:type="character" w:customStyle="1" w:styleId="Heading7Char">
    <w:name w:val="Heading 7 Char"/>
    <w:basedOn w:val="DefaultParagraphFont"/>
    <w:link w:val="Heading7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8"/>
      <w:szCs w:val="24"/>
    </w:rPr>
  </w:style>
  <w:style w:type="character" w:customStyle="1" w:styleId="Heading8Char">
    <w:name w:val="Heading 8 Char"/>
    <w:basedOn w:val="DefaultParagraphFont"/>
    <w:link w:val="Heading8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p">
    <w:name w:val="p"/>
    <w:basedOn w:val="DefaultParagraphFont"/>
    <w:qFormat/>
  </w:style>
  <w:style w:type="character" w:customStyle="1" w:styleId="nt">
    <w:name w:val="nt"/>
    <w:basedOn w:val="DefaultParagraphFont"/>
    <w:qFormat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character" w:styleId="FollowedHyperlink">
    <w:name w:val="FollowedHyperlink"/>
    <w:basedOn w:val="DefaultParagraphFont"/>
    <w:uiPriority w:val="99"/>
    <w:semiHidden/>
    <w:unhideWhenUsed/>
    <w:rsid w:val="004F3E54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semiHidden/>
    <w:unhideWhenUsed/>
    <w:qFormat/>
    <w:rsid w:val="00BE2CCB"/>
    <w:pPr>
      <w:spacing w:before="180" w:after="180" w:line="240" w:lineRule="auto"/>
      <w:ind w:firstLine="0"/>
      <w:jc w:val="left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BE2CCB"/>
    <w:rPr>
      <w:rFonts w:eastAsiaTheme="minorHAnsi" w:cstheme="minorBidi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BE2CCB"/>
  </w:style>
  <w:style w:type="paragraph" w:customStyle="1" w:styleId="Compact">
    <w:name w:val="Compact"/>
    <w:basedOn w:val="BodyText"/>
    <w:qFormat/>
    <w:rsid w:val="00BE2CCB"/>
    <w:pPr>
      <w:spacing w:before="36" w:after="36"/>
    </w:pPr>
  </w:style>
  <w:style w:type="paragraph" w:customStyle="1" w:styleId="p1">
    <w:name w:val="p1"/>
    <w:basedOn w:val="Normal"/>
    <w:rsid w:val="00B362AA"/>
    <w:pPr>
      <w:spacing w:before="0" w:after="0" w:line="240" w:lineRule="auto"/>
      <w:ind w:firstLine="0"/>
      <w:jc w:val="left"/>
    </w:pPr>
    <w:rPr>
      <w:rFonts w:ascii="Helvetica" w:eastAsiaTheme="minorEastAsia" w:hAnsi="Helvetica" w:cs="Times New Roman"/>
      <w:sz w:val="18"/>
      <w:szCs w:val="18"/>
      <w:lang w:eastAsia="zh-TW"/>
    </w:rPr>
  </w:style>
  <w:style w:type="character" w:customStyle="1" w:styleId="s1">
    <w:name w:val="s1"/>
    <w:basedOn w:val="DefaultParagraphFont"/>
    <w:rsid w:val="00B362AA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77C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4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openmrs.org/openmrs/login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-pc\Downloads\Template%20202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4072E2-FC2B-4979-B2D5-6D02E5115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2022.dotx</Template>
  <TotalTime>392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 PHAM</dc:creator>
  <cp:lastModifiedBy>Nhân Lê Khả</cp:lastModifiedBy>
  <cp:revision>73</cp:revision>
  <dcterms:created xsi:type="dcterms:W3CDTF">2022-05-30T16:11:00Z</dcterms:created>
  <dcterms:modified xsi:type="dcterms:W3CDTF">2024-11-07T10:28:00Z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E6F96AA4F1AA4857A21CFB964BD92783</vt:lpwstr>
  </property>
  <property fmtid="{D5CDD505-2E9C-101B-9397-08002B2CF9AE}" pid="3" name="KSOProductBuildVer">
    <vt:lpwstr>1033-11.2.0.11130</vt:lpwstr>
  </property>
  <property fmtid="{D5CDD505-2E9C-101B-9397-08002B2CF9AE}" pid="4" name="GrammarlyDocumentId">
    <vt:lpwstr>861626c4c3cc72395bcfb351037ade48e94e9903f0290c0ce4d77edcbdae522a</vt:lpwstr>
  </property>
</Properties>
</file>